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E5833B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CD02ABF" w14:textId="2E7A388C" w:rsidR="001B2ABD" w:rsidRDefault="005E033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B13EEA" wp14:editId="5F90C3C9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-2227580</wp:posOffset>
                  </wp:positionV>
                  <wp:extent cx="1758950" cy="2272030"/>
                  <wp:effectExtent l="0" t="0" r="0" b="0"/>
                  <wp:wrapTopAndBottom/>
                  <wp:docPr id="13679024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227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4904BB3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58F71BE" w14:textId="42CF1ED9" w:rsidR="001B2ABD" w:rsidRPr="005E0335" w:rsidRDefault="005E0335" w:rsidP="001B2ABD">
            <w:pPr>
              <w:pStyle w:val="Title"/>
              <w:rPr>
                <w:sz w:val="72"/>
                <w:szCs w:val="72"/>
              </w:rPr>
            </w:pPr>
            <w:r w:rsidRPr="005E0335">
              <w:rPr>
                <w:sz w:val="72"/>
                <w:szCs w:val="72"/>
              </w:rPr>
              <w:t>SHREYAS N RAO</w:t>
            </w:r>
          </w:p>
          <w:p w14:paraId="7B0B5F69" w14:textId="1797C331" w:rsidR="001B2ABD" w:rsidRDefault="00935876" w:rsidP="001B2ABD">
            <w:pPr>
              <w:pStyle w:val="Subtitle"/>
            </w:pPr>
            <w:r w:rsidRPr="008D4478">
              <w:rPr>
                <w:spacing w:val="0"/>
                <w:w w:val="70"/>
              </w:rPr>
              <w:t>Software Develope</w:t>
            </w:r>
            <w:r w:rsidRPr="008D4478">
              <w:rPr>
                <w:spacing w:val="3"/>
                <w:w w:val="70"/>
              </w:rPr>
              <w:t>r</w:t>
            </w:r>
          </w:p>
        </w:tc>
      </w:tr>
      <w:tr w:rsidR="001B2ABD" w14:paraId="7E97E498" w14:textId="77777777" w:rsidTr="001B2ABD">
        <w:tc>
          <w:tcPr>
            <w:tcW w:w="3600" w:type="dxa"/>
          </w:tcPr>
          <w:p w14:paraId="18C57F0D" w14:textId="241599B2" w:rsidR="001B2ABD" w:rsidRDefault="003752D3" w:rsidP="00036450">
            <w:pPr>
              <w:pStyle w:val="Heading3"/>
            </w:pPr>
            <w:r>
              <w:t>OBJECTIVE</w:t>
            </w:r>
          </w:p>
          <w:p w14:paraId="787983D8" w14:textId="591B3F54" w:rsidR="00036450" w:rsidRPr="003752D3" w:rsidRDefault="003752D3" w:rsidP="00036450">
            <w:pPr>
              <w:rPr>
                <w:sz w:val="20"/>
                <w:szCs w:val="20"/>
              </w:rPr>
            </w:pPr>
            <w:r w:rsidRPr="003752D3">
              <w:rPr>
                <w:sz w:val="20"/>
                <w:szCs w:val="20"/>
              </w:rPr>
              <w:t>As a dynamic and motivated Information Science fresher, I am eager to embark on a rewarding career in web development and Java programming. With a strong academic foundation and a passion for creating efficient and user-friendly digital solutions, my goal is to contribute my skills and enthusiasm to a dynamic team, while continuously enhancing my knowledge and expertise in the ever-evolving field of technology.</w:t>
            </w:r>
          </w:p>
          <w:sdt>
            <w:sdtPr>
              <w:id w:val="-1954003311"/>
              <w:placeholder>
                <w:docPart w:val="FD8BC9274273427C81124DF356993D50"/>
              </w:placeholder>
              <w:temporary/>
              <w:showingPlcHdr/>
              <w15:appearance w15:val="hidden"/>
            </w:sdtPr>
            <w:sdtContent>
              <w:p w14:paraId="68C3DB2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BBCD05687F66498DB0F703981E507474"/>
              </w:placeholder>
              <w:temporary/>
              <w:showingPlcHdr/>
              <w15:appearance w15:val="hidden"/>
            </w:sdtPr>
            <w:sdtContent>
              <w:p w14:paraId="3CBB0703" w14:textId="77777777" w:rsidR="004D3011" w:rsidRPr="003752D3" w:rsidRDefault="004D3011" w:rsidP="004D3011">
                <w:pPr>
                  <w:rPr>
                    <w:sz w:val="20"/>
                    <w:szCs w:val="20"/>
                  </w:rPr>
                </w:pPr>
                <w:r w:rsidRPr="003752D3">
                  <w:rPr>
                    <w:sz w:val="20"/>
                    <w:szCs w:val="20"/>
                  </w:rPr>
                  <w:t>PHONE:</w:t>
                </w:r>
              </w:p>
            </w:sdtContent>
          </w:sdt>
          <w:p w14:paraId="5353E799" w14:textId="34FD1263" w:rsidR="004D3011" w:rsidRDefault="005E0335" w:rsidP="004D3011">
            <w:pPr>
              <w:rPr>
                <w:sz w:val="20"/>
                <w:szCs w:val="20"/>
              </w:rPr>
            </w:pPr>
            <w:r w:rsidRPr="003752D3">
              <w:rPr>
                <w:sz w:val="20"/>
                <w:szCs w:val="20"/>
              </w:rPr>
              <w:t>7411063092</w:t>
            </w:r>
          </w:p>
          <w:p w14:paraId="4DA25F63" w14:textId="77777777" w:rsidR="000E137A" w:rsidRDefault="000E137A" w:rsidP="004D3011">
            <w:pPr>
              <w:rPr>
                <w:sz w:val="20"/>
                <w:szCs w:val="20"/>
              </w:rPr>
            </w:pPr>
          </w:p>
          <w:p w14:paraId="488E5B15" w14:textId="7F0E6547" w:rsidR="000E137A" w:rsidRPr="003752D3" w:rsidRDefault="000E137A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: BENGALURU</w:t>
            </w:r>
          </w:p>
          <w:p w14:paraId="54E8BC29" w14:textId="77777777" w:rsidR="004D3011" w:rsidRPr="003752D3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6699C06BE92B46EBA6ECA4FA3860B2EF"/>
              </w:placeholder>
              <w:temporary/>
              <w:showingPlcHdr/>
              <w15:appearance w15:val="hidden"/>
            </w:sdtPr>
            <w:sdtContent>
              <w:p w14:paraId="7F875A17" w14:textId="77777777" w:rsidR="004D3011" w:rsidRPr="003752D3" w:rsidRDefault="004D3011" w:rsidP="004D3011">
                <w:pPr>
                  <w:rPr>
                    <w:sz w:val="20"/>
                    <w:szCs w:val="20"/>
                  </w:rPr>
                </w:pPr>
                <w:r w:rsidRPr="003752D3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06982576" w14:textId="6E653331" w:rsidR="00036450" w:rsidRPr="003752D3" w:rsidRDefault="00000000" w:rsidP="004D3011">
            <w:pPr>
              <w:rPr>
                <w:sz w:val="20"/>
                <w:szCs w:val="20"/>
              </w:rPr>
            </w:pPr>
            <w:hyperlink r:id="rId7" w:history="1">
              <w:r w:rsidR="005E0335" w:rsidRPr="003752D3">
                <w:rPr>
                  <w:rStyle w:val="Hyperlink"/>
                  <w:sz w:val="20"/>
                  <w:szCs w:val="20"/>
                </w:rPr>
                <w:t>shreyasnrao1102@gmail.com</w:t>
              </w:r>
            </w:hyperlink>
          </w:p>
          <w:p w14:paraId="066146C4" w14:textId="77777777" w:rsidR="005E0335" w:rsidRPr="003752D3" w:rsidRDefault="005E0335" w:rsidP="004D3011">
            <w:pPr>
              <w:rPr>
                <w:sz w:val="20"/>
                <w:szCs w:val="20"/>
              </w:rPr>
            </w:pPr>
          </w:p>
          <w:p w14:paraId="03D54B22" w14:textId="1EB4DC96" w:rsidR="005E0335" w:rsidRPr="003752D3" w:rsidRDefault="005E0335" w:rsidP="004D3011">
            <w:pPr>
              <w:rPr>
                <w:sz w:val="20"/>
                <w:szCs w:val="20"/>
              </w:rPr>
            </w:pPr>
            <w:r w:rsidRPr="003752D3">
              <w:rPr>
                <w:sz w:val="20"/>
                <w:szCs w:val="20"/>
              </w:rPr>
              <w:t>LINKED IN:</w:t>
            </w:r>
          </w:p>
          <w:p w14:paraId="79C5C637" w14:textId="2FA1EFC0" w:rsidR="005E0335" w:rsidRDefault="00000000" w:rsidP="004D3011">
            <w:pPr>
              <w:rPr>
                <w:rStyle w:val="Hyperlink"/>
                <w:rFonts w:cstheme="minorHAnsi"/>
                <w:sz w:val="20"/>
                <w:szCs w:val="20"/>
              </w:rPr>
            </w:pPr>
            <w:hyperlink r:id="rId8" w:history="1">
              <w:r w:rsidR="005E0335" w:rsidRPr="003752D3">
                <w:rPr>
                  <w:rStyle w:val="Hyperlink"/>
                  <w:rFonts w:cstheme="minorHAnsi"/>
                  <w:sz w:val="20"/>
                  <w:szCs w:val="20"/>
                </w:rPr>
                <w:t>https://www.linkedin.com/in/shreyas-n-rao-93425021a</w:t>
              </w:r>
            </w:hyperlink>
          </w:p>
          <w:p w14:paraId="0FD44713" w14:textId="77777777" w:rsidR="0031100A" w:rsidRDefault="0031100A" w:rsidP="004D3011">
            <w:pPr>
              <w:rPr>
                <w:rStyle w:val="Hyperlink"/>
                <w:rFonts w:cstheme="minorHAnsi"/>
                <w:sz w:val="20"/>
                <w:szCs w:val="20"/>
              </w:rPr>
            </w:pPr>
          </w:p>
          <w:p w14:paraId="5D43FA0C" w14:textId="13A8E07C" w:rsidR="0031100A" w:rsidRPr="0031100A" w:rsidRDefault="0031100A" w:rsidP="004D3011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 w:rsidRPr="0031100A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GITHUB:</w:t>
            </w:r>
          </w:p>
          <w:p w14:paraId="0E6EB202" w14:textId="3C173EDE" w:rsidR="0031100A" w:rsidRPr="003752D3" w:rsidRDefault="0031100A" w:rsidP="004D3011">
            <w:pPr>
              <w:rPr>
                <w:rStyle w:val="Hyperlink"/>
                <w:rFonts w:cstheme="minorHAnsi"/>
                <w:sz w:val="20"/>
                <w:szCs w:val="20"/>
              </w:rPr>
            </w:pPr>
            <w:r w:rsidRPr="0031100A">
              <w:rPr>
                <w:rStyle w:val="Hyperlink"/>
                <w:rFonts w:cstheme="minorHAnsi"/>
                <w:sz w:val="20"/>
                <w:szCs w:val="20"/>
              </w:rPr>
              <w:t>github.com/ShreyasRao02</w:t>
            </w:r>
          </w:p>
          <w:sdt>
            <w:sdtPr>
              <w:id w:val="-1444214663"/>
              <w:placeholder>
                <w:docPart w:val="FA5C027DD0444C0B84BBCB35D255AFC5"/>
              </w:placeholder>
              <w:temporary/>
              <w:showingPlcHdr/>
              <w15:appearance w15:val="hidden"/>
            </w:sdtPr>
            <w:sdtContent>
              <w:p w14:paraId="15E1D22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347AAB6" w14:textId="1243E962" w:rsidR="004D3011" w:rsidRPr="003752D3" w:rsidRDefault="005E0335" w:rsidP="004D3011">
            <w:pPr>
              <w:rPr>
                <w:sz w:val="20"/>
                <w:szCs w:val="20"/>
              </w:rPr>
            </w:pPr>
            <w:r w:rsidRPr="003752D3">
              <w:rPr>
                <w:sz w:val="20"/>
                <w:szCs w:val="20"/>
              </w:rPr>
              <w:t>Photography</w:t>
            </w:r>
          </w:p>
          <w:p w14:paraId="3F6CD6B8" w14:textId="67F2B2FB" w:rsidR="004D3011" w:rsidRPr="003752D3" w:rsidRDefault="005E0335" w:rsidP="004D3011">
            <w:pPr>
              <w:rPr>
                <w:sz w:val="20"/>
                <w:szCs w:val="20"/>
              </w:rPr>
            </w:pPr>
            <w:r w:rsidRPr="003752D3">
              <w:rPr>
                <w:sz w:val="20"/>
                <w:szCs w:val="20"/>
              </w:rPr>
              <w:t>Travel</w:t>
            </w:r>
          </w:p>
          <w:p w14:paraId="4D761913" w14:textId="0972FAF2" w:rsidR="004D3011" w:rsidRPr="003752D3" w:rsidRDefault="005E0335" w:rsidP="004D3011">
            <w:pPr>
              <w:rPr>
                <w:sz w:val="20"/>
                <w:szCs w:val="20"/>
              </w:rPr>
            </w:pPr>
            <w:r w:rsidRPr="003752D3">
              <w:rPr>
                <w:sz w:val="20"/>
                <w:szCs w:val="20"/>
              </w:rPr>
              <w:t>Cricket</w:t>
            </w:r>
          </w:p>
          <w:p w14:paraId="46ACCBA3" w14:textId="73AC0F79" w:rsidR="004D3011" w:rsidRPr="004D3011" w:rsidRDefault="004D3011" w:rsidP="004D3011"/>
        </w:tc>
        <w:tc>
          <w:tcPr>
            <w:tcW w:w="720" w:type="dxa"/>
          </w:tcPr>
          <w:p w14:paraId="6E0D0EF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31492B0FA444626A049EFDE981EFF00"/>
              </w:placeholder>
              <w:temporary/>
              <w:showingPlcHdr/>
              <w15:appearance w15:val="hidden"/>
            </w:sdtPr>
            <w:sdtContent>
              <w:p w14:paraId="0604295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363DA3D" w14:textId="77777777" w:rsidR="005D7002" w:rsidRPr="005D7002" w:rsidRDefault="005D7002" w:rsidP="005D7002">
            <w:pPr>
              <w:rPr>
                <w:b/>
                <w:bCs/>
              </w:rPr>
            </w:pPr>
            <w:r w:rsidRPr="005D7002">
              <w:rPr>
                <w:b/>
                <w:bCs/>
              </w:rPr>
              <w:t>Bachelor of Engineering in Information Science</w:t>
            </w:r>
          </w:p>
          <w:p w14:paraId="26364209" w14:textId="0511E1AF" w:rsidR="00036450" w:rsidRDefault="005D7002" w:rsidP="005D7002">
            <w:r>
              <w:t>SJB Institute of Technology • Bengaluru • 2020-2024 • 7.</w:t>
            </w:r>
            <w:r w:rsidR="00750647">
              <w:t>77</w:t>
            </w:r>
            <w:r>
              <w:t>CGPA</w:t>
            </w:r>
          </w:p>
          <w:p w14:paraId="0AA860F4" w14:textId="77777777" w:rsidR="005D7002" w:rsidRDefault="005D7002" w:rsidP="005D7002"/>
          <w:p w14:paraId="737BE643" w14:textId="77777777" w:rsidR="005D7002" w:rsidRDefault="005D7002" w:rsidP="005D7002">
            <w:pPr>
              <w:pStyle w:val="Heading4"/>
            </w:pPr>
            <w:r>
              <w:t>Pre-University Education in Computer Science</w:t>
            </w:r>
          </w:p>
          <w:p w14:paraId="53E13AD9" w14:textId="733D97A4" w:rsidR="005D7002" w:rsidRDefault="005D7002" w:rsidP="005D7002">
            <w:pPr>
              <w:pStyle w:val="Heading4"/>
              <w:rPr>
                <w:b w:val="0"/>
                <w:bCs/>
              </w:rPr>
            </w:pPr>
            <w:r w:rsidRPr="005D7002">
              <w:rPr>
                <w:b w:val="0"/>
                <w:bCs/>
              </w:rPr>
              <w:t>Sri Kumarans Children’s Home • Bengaluru • 2020 • 85.5%</w:t>
            </w:r>
          </w:p>
          <w:p w14:paraId="4B0F0E52" w14:textId="77777777" w:rsidR="00A64FC4" w:rsidRPr="00A64FC4" w:rsidRDefault="00A64FC4" w:rsidP="00A64FC4"/>
          <w:p w14:paraId="478E9573" w14:textId="77777777" w:rsidR="00A64FC4" w:rsidRPr="00A64FC4" w:rsidRDefault="00A64FC4" w:rsidP="00A64FC4">
            <w:pPr>
              <w:rPr>
                <w:b/>
                <w:bCs/>
              </w:rPr>
            </w:pPr>
            <w:r w:rsidRPr="00A64FC4">
              <w:rPr>
                <w:b/>
                <w:bCs/>
              </w:rPr>
              <w:t>10th STD ICSE</w:t>
            </w:r>
          </w:p>
          <w:p w14:paraId="263ADA45" w14:textId="44083A96" w:rsidR="005D7002" w:rsidRPr="005D7002" w:rsidRDefault="00A64FC4" w:rsidP="00A64FC4">
            <w:r>
              <w:t>BNM Public school • Bengaluru • 2018 • 87.2%</w:t>
            </w:r>
          </w:p>
          <w:p w14:paraId="2385A265" w14:textId="33BB5DAB" w:rsidR="005D7002" w:rsidRPr="00A64FC4" w:rsidRDefault="00A64FC4" w:rsidP="005D7002">
            <w:pPr>
              <w:pStyle w:val="Heading2"/>
            </w:pPr>
            <w:r w:rsidRPr="00A64FC4">
              <w:t>MINI-PROJECTS</w:t>
            </w:r>
          </w:p>
          <w:p w14:paraId="312FFD04" w14:textId="0627D309" w:rsidR="004D3011" w:rsidRPr="004D3011" w:rsidRDefault="00A64FC4" w:rsidP="004D3011">
            <w:r w:rsidRPr="00A64FC4">
              <w:rPr>
                <w:b/>
                <w:bCs/>
              </w:rPr>
              <w:t>DBMS</w:t>
            </w:r>
            <w:r>
              <w:t xml:space="preserve"> : </w:t>
            </w:r>
            <w:r w:rsidRPr="00A64FC4">
              <w:t xml:space="preserve">Designed and developed an </w:t>
            </w:r>
            <w:r w:rsidRPr="00A64FC4">
              <w:rPr>
                <w:b/>
                <w:bCs/>
              </w:rPr>
              <w:t>INVENTORY MANAGEMENT SYSTEM</w:t>
            </w:r>
            <w:r w:rsidRPr="00A64FC4">
              <w:t xml:space="preserve"> using HTML , CSS , PHP.</w:t>
            </w:r>
          </w:p>
          <w:p w14:paraId="190A4A9D" w14:textId="77777777" w:rsidR="004D3011" w:rsidRDefault="004D3011" w:rsidP="00036450"/>
          <w:p w14:paraId="76F2B136" w14:textId="14B4B184" w:rsidR="004D3011" w:rsidRDefault="00A64FC4" w:rsidP="004D3011">
            <w:r w:rsidRPr="00A64FC4">
              <w:rPr>
                <w:b/>
                <w:bCs/>
              </w:rPr>
              <w:t xml:space="preserve">FILE STRUCTURES </w:t>
            </w:r>
            <w:r>
              <w:rPr>
                <w:b/>
                <w:bCs/>
              </w:rPr>
              <w:t xml:space="preserve">: “PAYROLL MANAGEMENT SYSTEM” </w:t>
            </w:r>
            <w:r>
              <w:t>developed using c++ and techniques of file structures.</w:t>
            </w:r>
          </w:p>
          <w:p w14:paraId="4E59BB55" w14:textId="77777777" w:rsidR="00A64FC4" w:rsidRDefault="00A64FC4" w:rsidP="004D3011"/>
          <w:p w14:paraId="6AAD89E0" w14:textId="18B09777" w:rsidR="00A64FC4" w:rsidRPr="00A64FC4" w:rsidRDefault="00A64FC4" w:rsidP="00A64FC4">
            <w:pPr>
              <w:pStyle w:val="Heading2"/>
            </w:pPr>
            <w:r w:rsidRPr="00A64FC4">
              <w:t>WORKSHOPS AND CERTIFICATES</w:t>
            </w:r>
          </w:p>
          <w:p w14:paraId="6EE94053" w14:textId="5D94669B" w:rsidR="00A64FC4" w:rsidRDefault="00A64FC4" w:rsidP="00A64FC4">
            <w:r>
              <w:t>•Full Stack Web Application development Certificate by BETSOL.</w:t>
            </w:r>
          </w:p>
          <w:p w14:paraId="0555A186" w14:textId="213138C7" w:rsidR="00A64FC4" w:rsidRDefault="00A64FC4" w:rsidP="00A64FC4">
            <w:r>
              <w:t>•Java with OOPs concepts conducted by Pentagon Space.</w:t>
            </w:r>
          </w:p>
          <w:p w14:paraId="41223E6A" w14:textId="785BF66B" w:rsidR="00A64FC4" w:rsidRDefault="00A64FC4" w:rsidP="00A64FC4">
            <w:r>
              <w:t>•Python bootcamp by Ethnotech Academic Solutions.</w:t>
            </w:r>
          </w:p>
          <w:p w14:paraId="7AE269FB" w14:textId="7B0955B0" w:rsidR="00A64FC4" w:rsidRDefault="00A64FC4" w:rsidP="00A64FC4">
            <w:r>
              <w:t>•Verified AWS Academy Cloud Foundations Badge.</w:t>
            </w:r>
          </w:p>
          <w:p w14:paraId="098266C7" w14:textId="77777777" w:rsidR="00A64FC4" w:rsidRPr="00A64FC4" w:rsidRDefault="00A64FC4" w:rsidP="004D3011"/>
          <w:p w14:paraId="2F6ECC98" w14:textId="0BA858E4" w:rsidR="00036450" w:rsidRDefault="005E0335" w:rsidP="00036450">
            <w:pPr>
              <w:pStyle w:val="Heading2"/>
            </w:pPr>
            <w:r>
              <w:t>tech-skills</w:t>
            </w:r>
          </w:p>
          <w:p w14:paraId="48ABB6FD" w14:textId="2F26B45B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A07D479" wp14:editId="144852C6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62FCEBB6" w14:textId="210157F4" w:rsidR="005E0335" w:rsidRDefault="005E0335" w:rsidP="000C45FF">
      <w:pPr>
        <w:tabs>
          <w:tab w:val="left" w:pos="990"/>
        </w:tabs>
      </w:pPr>
    </w:p>
    <w:sectPr w:rsidR="005E0335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FA49" w14:textId="77777777" w:rsidR="007D33B8" w:rsidRDefault="007D33B8" w:rsidP="000C45FF">
      <w:r>
        <w:separator/>
      </w:r>
    </w:p>
  </w:endnote>
  <w:endnote w:type="continuationSeparator" w:id="0">
    <w:p w14:paraId="0CB6BB25" w14:textId="77777777" w:rsidR="007D33B8" w:rsidRDefault="007D33B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7F77" w14:textId="77777777" w:rsidR="007D33B8" w:rsidRDefault="007D33B8" w:rsidP="000C45FF">
      <w:r>
        <w:separator/>
      </w:r>
    </w:p>
  </w:footnote>
  <w:footnote w:type="continuationSeparator" w:id="0">
    <w:p w14:paraId="197982A1" w14:textId="77777777" w:rsidR="007D33B8" w:rsidRDefault="007D33B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B5BC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44E63B" wp14:editId="2041563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0C"/>
    <w:rsid w:val="00036450"/>
    <w:rsid w:val="00094499"/>
    <w:rsid w:val="000C45FF"/>
    <w:rsid w:val="000E137A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1F6120"/>
    <w:rsid w:val="0022720C"/>
    <w:rsid w:val="002400EB"/>
    <w:rsid w:val="0024373E"/>
    <w:rsid w:val="00256CF7"/>
    <w:rsid w:val="00281FD5"/>
    <w:rsid w:val="0030481B"/>
    <w:rsid w:val="0031100A"/>
    <w:rsid w:val="003156FC"/>
    <w:rsid w:val="003254B5"/>
    <w:rsid w:val="0037121F"/>
    <w:rsid w:val="003752D3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D7002"/>
    <w:rsid w:val="005E0335"/>
    <w:rsid w:val="005E39D5"/>
    <w:rsid w:val="00600670"/>
    <w:rsid w:val="0062123A"/>
    <w:rsid w:val="00646E75"/>
    <w:rsid w:val="006771D0"/>
    <w:rsid w:val="00715FCB"/>
    <w:rsid w:val="00743101"/>
    <w:rsid w:val="00750647"/>
    <w:rsid w:val="00764C9F"/>
    <w:rsid w:val="007775E1"/>
    <w:rsid w:val="007867A0"/>
    <w:rsid w:val="007927F5"/>
    <w:rsid w:val="007D33B8"/>
    <w:rsid w:val="00802CA0"/>
    <w:rsid w:val="008D4478"/>
    <w:rsid w:val="009260CD"/>
    <w:rsid w:val="00930A86"/>
    <w:rsid w:val="00935876"/>
    <w:rsid w:val="00940A66"/>
    <w:rsid w:val="00952C25"/>
    <w:rsid w:val="00994A25"/>
    <w:rsid w:val="00A2118D"/>
    <w:rsid w:val="00A64FC4"/>
    <w:rsid w:val="00AD0A50"/>
    <w:rsid w:val="00AD76E2"/>
    <w:rsid w:val="00B20152"/>
    <w:rsid w:val="00B359E4"/>
    <w:rsid w:val="00B57D98"/>
    <w:rsid w:val="00B70850"/>
    <w:rsid w:val="00C066B6"/>
    <w:rsid w:val="00C37BA1"/>
    <w:rsid w:val="00C46496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509F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A7B6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033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reyas-n-rao-93425021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hreyasnrao1102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ey\AppData\Local\Microsoft\Office\16.0\DTS\en-IN%7bED17B908-7589-4133-A2AF-D7029143BC8F%7d\%7b50C5F47B-ED3D-4E0D-BE96-FD3672C5405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</c:v>
                </c:pt>
                <c:pt idx="1">
                  <c:v>CSS</c:v>
                </c:pt>
                <c:pt idx="2">
                  <c:v>HTML</c:v>
                </c:pt>
                <c:pt idx="3">
                  <c:v>C++</c:v>
                </c:pt>
                <c:pt idx="4">
                  <c:v>C</c:v>
                </c:pt>
                <c:pt idx="5">
                  <c:v>JAVA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0.25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0.75</c:v>
                </c:pt>
                <c:pt idx="5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BC9274273427C81124DF35699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DE210-E125-4830-A6E4-96967AFDED38}"/>
      </w:docPartPr>
      <w:docPartBody>
        <w:p w:rsidR="006A4248" w:rsidRDefault="00000000">
          <w:pPr>
            <w:pStyle w:val="FD8BC9274273427C81124DF356993D50"/>
          </w:pPr>
          <w:r w:rsidRPr="00CB0055">
            <w:t>Contact</w:t>
          </w:r>
        </w:p>
      </w:docPartBody>
    </w:docPart>
    <w:docPart>
      <w:docPartPr>
        <w:name w:val="BBCD05687F66498DB0F703981E507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C9842-3D32-4F32-8813-712F4F8D41D5}"/>
      </w:docPartPr>
      <w:docPartBody>
        <w:p w:rsidR="006A4248" w:rsidRDefault="00000000">
          <w:pPr>
            <w:pStyle w:val="BBCD05687F66498DB0F703981E507474"/>
          </w:pPr>
          <w:r w:rsidRPr="004D3011">
            <w:t>PHONE:</w:t>
          </w:r>
        </w:p>
      </w:docPartBody>
    </w:docPart>
    <w:docPart>
      <w:docPartPr>
        <w:name w:val="6699C06BE92B46EBA6ECA4FA3860B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29C4F-F3CE-449E-8E55-575107E2360C}"/>
      </w:docPartPr>
      <w:docPartBody>
        <w:p w:rsidR="006A4248" w:rsidRDefault="00000000">
          <w:pPr>
            <w:pStyle w:val="6699C06BE92B46EBA6ECA4FA3860B2EF"/>
          </w:pPr>
          <w:r w:rsidRPr="004D3011">
            <w:t>EMAIL:</w:t>
          </w:r>
        </w:p>
      </w:docPartBody>
    </w:docPart>
    <w:docPart>
      <w:docPartPr>
        <w:name w:val="FA5C027DD0444C0B84BBCB35D255A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C8D9B-AD56-431A-892C-BF9282CCDC79}"/>
      </w:docPartPr>
      <w:docPartBody>
        <w:p w:rsidR="006A4248" w:rsidRDefault="00000000">
          <w:pPr>
            <w:pStyle w:val="FA5C027DD0444C0B84BBCB35D255AFC5"/>
          </w:pPr>
          <w:r w:rsidRPr="00CB0055">
            <w:t>Hobbies</w:t>
          </w:r>
        </w:p>
      </w:docPartBody>
    </w:docPart>
    <w:docPart>
      <w:docPartPr>
        <w:name w:val="331492B0FA444626A049EFDE981EF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C02B5-FCFE-46B8-BAAD-A26550B04AC1}"/>
      </w:docPartPr>
      <w:docPartBody>
        <w:p w:rsidR="006A4248" w:rsidRDefault="00000000">
          <w:pPr>
            <w:pStyle w:val="331492B0FA444626A049EFDE981EFF00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15"/>
    <w:rsid w:val="000B5215"/>
    <w:rsid w:val="000D2211"/>
    <w:rsid w:val="00267FB6"/>
    <w:rsid w:val="00350C7B"/>
    <w:rsid w:val="00454898"/>
    <w:rsid w:val="006A4248"/>
    <w:rsid w:val="00D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BC9274273427C81124DF356993D50">
    <w:name w:val="FD8BC9274273427C81124DF356993D50"/>
  </w:style>
  <w:style w:type="paragraph" w:customStyle="1" w:styleId="BBCD05687F66498DB0F703981E507474">
    <w:name w:val="BBCD05687F66498DB0F703981E507474"/>
  </w:style>
  <w:style w:type="paragraph" w:customStyle="1" w:styleId="6699C06BE92B46EBA6ECA4FA3860B2EF">
    <w:name w:val="6699C06BE92B46EBA6ECA4FA3860B2E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A5C027DD0444C0B84BBCB35D255AFC5">
    <w:name w:val="FA5C027DD0444C0B84BBCB35D255AFC5"/>
  </w:style>
  <w:style w:type="paragraph" w:customStyle="1" w:styleId="331492B0FA444626A049EFDE981EFF00">
    <w:name w:val="331492B0FA444626A049EFDE981EFF0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{50C5F47B-ED3D-4E0D-BE96-FD3672C5405D}tf00546271_win32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2023-08-05T09:08:00Z</dcterms:created>
  <dcterms:modified xsi:type="dcterms:W3CDTF">2023-08-20T10:59:00Z</dcterms:modified>
</cp:coreProperties>
</file>